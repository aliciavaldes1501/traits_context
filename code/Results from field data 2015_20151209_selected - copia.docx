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C91" w:rsidRDefault="00371C91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>Model for probability of attack, n=301</w:t>
      </w:r>
    </w:p>
    <w:p w:rsidR="00371C91" w:rsidRDefault="00371C91">
      <w:pPr>
        <w:rPr>
          <w:lang w:val="en-US"/>
        </w:rPr>
      </w:pPr>
      <w:r>
        <w:rPr>
          <w:lang w:val="en-US"/>
        </w:rPr>
        <w:t>Population as fixed + significant interactions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  <w:t>&gt; summary(model2b)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Call: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glm(formula = attack ~ z.shoot_h + z.veg_h_mean + z.most_adv +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z.n_fl_corrected + z.n_redants + z.dist_closest_redants +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z.avg_d_min_ja + population + population:z.veg_h_mean, family = "binomial",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na.action = "na.fail")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Deviance Residuals: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Min       1Q   Median       3Q      Max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 xml:space="preserve">-3.4382  -0.8435   0.3233   0.7354   2.4517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>Coefficients: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 xml:space="preserve">                                 Estimate Std. Error z value Pr(&gt;|z|)  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eastAsia="es-ES"/>
        </w:rPr>
        <w:t>(Intercept)                       1.92993    0.38240   5.047 4.49e-07 ***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de-DE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de-DE" w:eastAsia="es-ES"/>
        </w:rPr>
        <w:t xml:space="preserve">z.shoot_h                         0.52302    0.21583   2.423 0.015383 *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z.veg_h_mean                     -1.32461    0.35815  -3.699 0.000217 ***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z.most_adv                        0.78968    0.24594   3.211 0.001323 **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z.n_fl_corrected                  0.77004    0.32156   2.395 0.016636 *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sv-SE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sv-SE" w:eastAsia="es-ES"/>
        </w:rPr>
        <w:t xml:space="preserve">z.n_redants                       0.22235    0.17308   1.285 0.198919  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z.dist_closest_redants           -0.18789    0.23647  -0.795 0.426875  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sv-SE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sv-SE" w:eastAsia="es-ES"/>
        </w:rPr>
        <w:t>z.avg_d_min_ja                   -1.29655    0.26578  -4.878 1.07e-06 ***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 xml:space="preserve">populationRemmene                -1.83746    0.57728  -3.183 0.001458 **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 xml:space="preserve">populationTånga Hed              -1.73369    0.65358  -2.653 0.007988 **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 xml:space="preserve">z.veg_h_mean:populationRemmene    0.03655    0.45254   0.081 0.935635  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z.veg_h_mean:populationTånga Hed  0.96357    0.51819   1.860 0.062954 .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>---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 xml:space="preserve">Signif. codes:  0 ‘***’ 0.001 ‘**’ 0.01 ‘*’ 0.05 ‘.’ </w:t>
      </w: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0.1 ‘ ’ 1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(Dispersion parameter for binomial family taken to be 1)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Null deviance: 405.63  on 300  degrees of freedom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Residual deviance: 289.36  on 289  degrees of freedom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AIC: 313.36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Number of Fisher Scoring iterations: 5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  <w:t>&gt; r.squaredLR(model2b)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[1] 0.3204305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attr(,"adj.r.squared")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[1] 0.4329307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71C91" w:rsidRDefault="00371C91">
      <w:pPr>
        <w:rPr>
          <w:lang w:val="en-US"/>
        </w:rPr>
      </w:pPr>
      <w:r>
        <w:rPr>
          <w:lang w:val="en-US"/>
        </w:rPr>
        <w:t>Model for n_eggs_max n=301</w:t>
      </w:r>
    </w:p>
    <w:p w:rsidR="00371C91" w:rsidRDefault="00371C91">
      <w:pPr>
        <w:rPr>
          <w:lang w:val="en-US"/>
        </w:rPr>
      </w:pPr>
      <w:r>
        <w:rPr>
          <w:lang w:val="en-US"/>
        </w:rPr>
        <w:t>Population as fixed + significant interactions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Style w:val="gem3dmtclfb"/>
          <w:rFonts w:ascii="Lucida Console" w:hAnsi="Lucida Console" w:cs="Lucida Console"/>
          <w:color w:val="0000FF"/>
          <w:sz w:val="16"/>
          <w:szCs w:val="16"/>
          <w:lang w:val="en-US"/>
        </w:rPr>
      </w:pPr>
      <w:r>
        <w:rPr>
          <w:rStyle w:val="gem3dmtclgb"/>
          <w:rFonts w:ascii="Lucida Console" w:hAnsi="Lucida Console" w:cs="Lucida Console"/>
          <w:color w:val="0000FF"/>
          <w:sz w:val="16"/>
          <w:szCs w:val="16"/>
          <w:lang w:val="en-US"/>
        </w:rPr>
        <w:t xml:space="preserve">&gt; </w:t>
      </w:r>
      <w:r>
        <w:rPr>
          <w:rStyle w:val="gem3dmtclfb"/>
          <w:rFonts w:ascii="Lucida Console" w:hAnsi="Lucida Console" w:cs="Lucida Console"/>
          <w:color w:val="0000FF"/>
          <w:sz w:val="16"/>
          <w:szCs w:val="16"/>
          <w:lang w:val="en-US"/>
        </w:rPr>
        <w:t>summary(model2eg_b)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Generalized linear mixed model fit by maximum likelihood (Laplace Approximation) ['glmerMod']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Family: poisson  ( log )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Formula: n_eggs_max ~ z.shoot_h + z.veg_h_mean + z.most_adv + z.n_fl_corrected +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z.n_redants + z.dist_closest_redants + z.avg_d_min_ja + population +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population:z.veg_h_mean + population:z.n_redants + population:z.dist_closest_redants +      (1 | id)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Control: glmerControl(optimizer = "bobyqa")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AIC      BIC   logLik deviance df.resid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1402.3   1465.3   -684.2   1368.3      284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Scaled residuals: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</w:t>
      </w:r>
      <w:r>
        <w:rPr>
          <w:rFonts w:ascii="Lucida Console" w:hAnsi="Lucida Console" w:cs="Lucida Console"/>
          <w:color w:val="000000"/>
          <w:sz w:val="16"/>
          <w:szCs w:val="16"/>
        </w:rPr>
        <w:t xml:space="preserve">Min      1Q  Median      3Q     Max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</w:rPr>
      </w:pPr>
      <w:r>
        <w:rPr>
          <w:rFonts w:ascii="Lucida Console" w:hAnsi="Lucida Console" w:cs="Lucida Console"/>
          <w:color w:val="000000"/>
          <w:sz w:val="16"/>
          <w:szCs w:val="16"/>
        </w:rPr>
        <w:t xml:space="preserve">-1.5166 -0.5907 -0.1161  0.2519  1.7741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</w:rPr>
      </w:pP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Random effects: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Groups Name        Variance Std.Dev.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id     (Intercept) 1.283    1.133 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Number of obs: 301, groups:  id, 301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Fixed effects: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                                           Estimate Std. Error z value Pr(&gt;|z|)  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de-DE"/>
        </w:rPr>
      </w:pPr>
      <w:r>
        <w:rPr>
          <w:rFonts w:ascii="Lucida Console" w:hAnsi="Lucida Console" w:cs="Lucida Console"/>
          <w:color w:val="000000"/>
          <w:sz w:val="16"/>
          <w:szCs w:val="16"/>
          <w:lang w:val="de-DE"/>
        </w:rPr>
        <w:t>(Intercept)                                  1.3166     0.2032   6.481 9.14e-11 ***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de-DE"/>
        </w:rPr>
      </w:pPr>
      <w:r>
        <w:rPr>
          <w:rFonts w:ascii="Lucida Console" w:hAnsi="Lucida Console" w:cs="Lucida Console"/>
          <w:color w:val="000000"/>
          <w:sz w:val="16"/>
          <w:szCs w:val="16"/>
          <w:lang w:val="de-DE"/>
        </w:rPr>
        <w:t xml:space="preserve">z.shoot_h                                    0.3951     0.1212   3.261 0.001111 **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z.veg_h_mean                                -0.8798     0.2306  -3.815 0.000136 ***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de-DE"/>
        </w:rPr>
      </w:pPr>
      <w:r>
        <w:rPr>
          <w:rFonts w:ascii="Lucida Console" w:hAnsi="Lucida Console" w:cs="Lucida Console"/>
          <w:color w:val="000000"/>
          <w:sz w:val="16"/>
          <w:szCs w:val="16"/>
          <w:lang w:val="de-DE"/>
        </w:rPr>
        <w:t>z.most_adv                                   0.6597     0.1303   5.062 4.15e-07 ***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z.n_fl_corrected                             0.4067     0.1380   2.947 0.003204 **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sv-SE"/>
        </w:rPr>
      </w:pPr>
      <w:r>
        <w:rPr>
          <w:rFonts w:ascii="Lucida Console" w:hAnsi="Lucida Console" w:cs="Lucida Console"/>
          <w:color w:val="000000"/>
          <w:sz w:val="16"/>
          <w:szCs w:val="16"/>
          <w:lang w:val="sv-SE"/>
        </w:rPr>
        <w:t xml:space="preserve">z.n_redants                                  0.4928     0.1825   2.700 0.006939 **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z.dist_closest_redants                      -0.3971     0.4265  -0.931 0.351827  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sv-SE"/>
        </w:rPr>
      </w:pPr>
      <w:r>
        <w:rPr>
          <w:rFonts w:ascii="Lucida Console" w:hAnsi="Lucida Console" w:cs="Lucida Console"/>
          <w:color w:val="000000"/>
          <w:sz w:val="16"/>
          <w:szCs w:val="16"/>
          <w:lang w:val="sv-SE"/>
        </w:rPr>
        <w:t>z.avg_d_min_ja                              -0.7454     0.1309  -5.693 1.25e-08 ***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fr-FR"/>
        </w:rPr>
      </w:pPr>
      <w:r>
        <w:rPr>
          <w:rFonts w:ascii="Lucida Console" w:hAnsi="Lucida Console" w:cs="Lucida Console"/>
          <w:color w:val="000000"/>
          <w:sz w:val="16"/>
          <w:szCs w:val="16"/>
          <w:lang w:val="fr-FR"/>
        </w:rPr>
        <w:t xml:space="preserve">populationRemmene                           -0.4030     0.3758  -1.072 0.283518  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fr-FR"/>
        </w:rPr>
      </w:pPr>
      <w:r>
        <w:rPr>
          <w:rFonts w:ascii="Lucida Console" w:hAnsi="Lucida Console" w:cs="Lucida Console"/>
          <w:color w:val="000000"/>
          <w:sz w:val="16"/>
          <w:szCs w:val="16"/>
          <w:lang w:val="fr-FR"/>
        </w:rPr>
        <w:t xml:space="preserve">populationTånga Hed                         -1.1449     0.3514  -3.258 0.001121 **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fr-FR"/>
        </w:rPr>
      </w:pPr>
      <w:r>
        <w:rPr>
          <w:rFonts w:ascii="Lucida Console" w:hAnsi="Lucida Console" w:cs="Lucida Console"/>
          <w:color w:val="000000"/>
          <w:sz w:val="16"/>
          <w:szCs w:val="16"/>
          <w:lang w:val="fr-FR"/>
        </w:rPr>
        <w:t xml:space="preserve">z.veg_h_mean:populationRemmene               0.1862     0.2806   0.663 0.507045  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sv-SE"/>
        </w:rPr>
      </w:pPr>
      <w:r>
        <w:rPr>
          <w:rFonts w:ascii="Lucida Console" w:hAnsi="Lucida Console" w:cs="Lucida Console"/>
          <w:color w:val="000000"/>
          <w:sz w:val="16"/>
          <w:szCs w:val="16"/>
          <w:lang w:val="sv-SE"/>
        </w:rPr>
        <w:t xml:space="preserve">z.veg_h_mean:populationTånga Hed             0.7157     0.2948   2.428 0.015182 *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fr-FR"/>
        </w:rPr>
      </w:pPr>
      <w:r>
        <w:rPr>
          <w:rFonts w:ascii="Lucida Console" w:hAnsi="Lucida Console" w:cs="Lucida Console"/>
          <w:color w:val="000000"/>
          <w:sz w:val="16"/>
          <w:szCs w:val="16"/>
          <w:lang w:val="fr-FR"/>
        </w:rPr>
        <w:t xml:space="preserve">z.n_redants:populationRemmene                0.0300     0.4212   0.071 0.943220  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fr-FR"/>
        </w:rPr>
      </w:pPr>
      <w:r>
        <w:rPr>
          <w:rFonts w:ascii="Lucida Console" w:hAnsi="Lucida Console" w:cs="Lucida Console"/>
          <w:color w:val="000000"/>
          <w:sz w:val="16"/>
          <w:szCs w:val="16"/>
          <w:lang w:val="fr-FR"/>
        </w:rPr>
        <w:t xml:space="preserve">z.n_redants:populationTånga Hed             -0.3864     0.2084  -1.854 0.063799 .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fr-FR"/>
        </w:rPr>
      </w:pPr>
      <w:r>
        <w:rPr>
          <w:rFonts w:ascii="Lucida Console" w:hAnsi="Lucida Console" w:cs="Lucida Console"/>
          <w:color w:val="000000"/>
          <w:sz w:val="16"/>
          <w:szCs w:val="16"/>
          <w:lang w:val="fr-FR"/>
        </w:rPr>
        <w:t xml:space="preserve">z.dist_closest_redants:populationRemmene     2.4743     0.8000   3.093 0.001983 **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 xml:space="preserve">z.dist_closest_redants:populationTånga Hed   0.3166     0.4467   0.709 0.478531    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---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  <w:r>
        <w:rPr>
          <w:rFonts w:ascii="Lucida Console" w:hAnsi="Lucida Console" w:cs="Lucida Console"/>
          <w:color w:val="000000"/>
          <w:sz w:val="16"/>
          <w:szCs w:val="16"/>
          <w:lang w:val="fr-FR"/>
        </w:rPr>
        <w:t xml:space="preserve">Signif. codes:  0 ‘***’ 0.001 ‘**’ 0.01 ‘*’ 0.05 ‘.’ </w:t>
      </w:r>
      <w:r>
        <w:rPr>
          <w:rFonts w:ascii="Lucida Console" w:hAnsi="Lucida Console" w:cs="Lucida Console"/>
          <w:color w:val="000000"/>
          <w:sz w:val="16"/>
          <w:szCs w:val="16"/>
          <w:lang w:val="en-US"/>
        </w:rPr>
        <w:t>0.1 ‘ ’ 1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6"/>
          <w:szCs w:val="16"/>
          <w:lang w:val="en-U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  <w:t>&gt; r.squaredLR(model2eg_b,null.RE=T)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[1] 0.4252675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attr(,"adj.r.squared")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eastAsia="es-ES"/>
        </w:rPr>
        <w:t>[1] 0.4278767</w:t>
      </w:r>
    </w:p>
    <w:p w:rsidR="00371C91" w:rsidRDefault="00371C91">
      <w:pPr>
        <w:pStyle w:val="HTML"/>
        <w:shd w:val="clear" w:color="auto" w:fill="FFFFFF"/>
        <w:wordWrap w:val="0"/>
        <w:spacing w:line="164" w:lineRule="atLeast"/>
        <w:rPr>
          <w:rFonts w:ascii="Lucida Console" w:hAnsi="Lucida Console" w:cs="Lucida Console"/>
          <w:color w:val="000000"/>
          <w:sz w:val="14"/>
          <w:szCs w:val="14"/>
          <w:lang w:val="en-US"/>
        </w:rPr>
      </w:pPr>
    </w:p>
    <w:p w:rsidR="00371C91" w:rsidRDefault="00371C91">
      <w:pPr>
        <w:rPr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br w:type="page"/>
      </w:r>
      <w:r>
        <w:rPr>
          <w:sz w:val="18"/>
          <w:szCs w:val="18"/>
          <w:lang w:val="en-US"/>
        </w:rPr>
        <w:t>Model for prop_predated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  <w:t>&gt; summary(model2pred_prop_b)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Call: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glm(formula = prop_pred ~ z.shoot_h + z.veg_h_mean + z.most_adv +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z.n_fl_corrected + z.n_redants + z.dist_closest_redants +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z.avg_d_min_ja + population, family = "binomial", na.action = "na.fail")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Deviance Residuals: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Min       1Q   Median       3Q      Max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-3.1171  -0.8744  -0.3754   0.4988   2.4671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Coefficients: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                   </w:t>
      </w:r>
      <w:r>
        <w:rPr>
          <w:rFonts w:ascii="Lucida Console" w:hAnsi="Lucida Console" w:cs="Lucida Console"/>
          <w:color w:val="000000"/>
          <w:sz w:val="18"/>
          <w:szCs w:val="18"/>
          <w:lang w:eastAsia="es-ES"/>
        </w:rPr>
        <w:t xml:space="preserve">Estimate Std. Error z value Pr(&gt;|z|)  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eastAsia="es-ES"/>
        </w:rPr>
        <w:t>(Intercept)            -0.78271    0.15082  -5.190 2.11e-07 ***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de-DE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de-DE" w:eastAsia="es-ES"/>
        </w:rPr>
        <w:t>z.shoot_h               0.27793    0.08257   3.366 0.000762 ***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z.veg_h_mean           -0.20900    0.09538  -2.191 0.028434 *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de-DE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de-DE" w:eastAsia="es-ES"/>
        </w:rPr>
        <w:t>z.most_adv              0.43763    0.09330   4.691 2.72e-06 ***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z.n_fl_corrected       -0.14498    0.08320  -1.743 0.081406 .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sv-SE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sv-SE" w:eastAsia="es-ES"/>
        </w:rPr>
        <w:t xml:space="preserve">z.n_redants             0.05102    0.05954   0.857 0.391460  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z.dist_closest_redants  0.03483    0.07432   0.469 0.639270  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sv-SE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sv-SE" w:eastAsia="es-ES"/>
        </w:rPr>
        <w:t>z.avg_d_min_ja         -0.34105    0.10230  -3.334 0.000857 ***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 xml:space="preserve">populationRemmene      -0.58733    0.23998  -2.447 0.014390 *  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>populationTånga Hed    -1.00897    0.25663  -3.932 8.44e-05 ***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>---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t xml:space="preserve">Signif. codes:  0 ‘***’ 0.001 ‘**’ 0.01 ‘*’ 0.05 ‘.’ </w:t>
      </w:r>
      <w:r>
        <w:rPr>
          <w:rFonts w:ascii="Lucida Console" w:hAnsi="Lucida Console" w:cs="Lucida Console"/>
          <w:color w:val="000000"/>
          <w:sz w:val="18"/>
          <w:szCs w:val="18"/>
          <w:lang w:eastAsia="es-ES"/>
        </w:rPr>
        <w:t>0.1 ‘ ’ 1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(Dispersion parameter for binomial family taken to be 1)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 xml:space="preserve">    Null deviance: 304.04  on 300  degrees of freedom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Residual deviance: 251.04  on 291  degrees of freedom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AIC: 649.3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  <w:t>Number of Fisher Scoring iterations: 4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en-US" w:eastAsia="es-ES"/>
        </w:rPr>
      </w:pP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 w:eastAsia="es-ES"/>
        </w:rPr>
        <w:t>&gt; r.squaredLR(model2pred_prop_b)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eastAsia="es-ES"/>
        </w:rPr>
        <w:t>[1] 0.1614555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eastAsia="es-ES"/>
        </w:rPr>
        <w:t>attr(,"adj.r.squared")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eastAsia="es-ES"/>
        </w:rPr>
      </w:pPr>
      <w:r>
        <w:rPr>
          <w:rFonts w:ascii="Lucida Console" w:hAnsi="Lucida Console" w:cs="Lucida Console"/>
          <w:color w:val="000000"/>
          <w:sz w:val="18"/>
          <w:szCs w:val="18"/>
          <w:lang w:eastAsia="es-ES"/>
        </w:rPr>
        <w:t>[1] 0.1801248</w:t>
      </w:r>
    </w:p>
    <w:p w:rsidR="00371C91" w:rsidRDefault="00371C91">
      <w:pPr>
        <w:rPr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br w:type="page"/>
      </w:r>
      <w:r>
        <w:rPr>
          <w:sz w:val="18"/>
          <w:szCs w:val="18"/>
          <w:lang w:val="en-US"/>
        </w:rPr>
        <w:t>Model for fruit_set</w:t>
      </w:r>
    </w:p>
    <w:p w:rsidR="00371C91" w:rsidRDefault="00371C9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With attack</w:t>
      </w:r>
    </w:p>
    <w:p w:rsidR="00371C91" w:rsidRDefault="00371C91">
      <w:pPr>
        <w:pStyle w:val="HTML"/>
        <w:wordWrap w:val="0"/>
        <w:rPr>
          <w:rStyle w:val="gewyw5ybmdbacekeyword"/>
          <w:rFonts w:ascii="Lucida Console" w:hAnsi="Lucida Console" w:cs="Lucida Console"/>
          <w:color w:val="0000FF"/>
          <w:shd w:val="clear" w:color="auto" w:fill="E1E2E5"/>
        </w:rPr>
      </w:pPr>
      <w:r>
        <w:rPr>
          <w:rStyle w:val="gewyw5ybjebacekeyword"/>
          <w:rFonts w:ascii="Lucida Console" w:hAnsi="Lucida Console" w:cs="Lucida Console"/>
          <w:color w:val="0000FF"/>
          <w:shd w:val="clear" w:color="auto" w:fill="E1E2E5"/>
        </w:rPr>
        <w:t xml:space="preserve">&gt; </w:t>
      </w:r>
      <w:r>
        <w:rPr>
          <w:rStyle w:val="gewyw5ybmdbacekeyword"/>
          <w:rFonts w:ascii="Lucida Console" w:hAnsi="Lucida Console" w:cs="Lucida Console"/>
          <w:color w:val="0000FF"/>
          <w:shd w:val="clear" w:color="auto" w:fill="E1E2E5"/>
        </w:rPr>
        <w:t>summary(model1frs_b)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Call: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glm(formula = fruit_set1 ~ z.shoot_h + z.veg_h_mean + z.most_adv +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z.n_fl_corrected + z.n_redants + z.dist_closest_redants +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z.avg_d_min_ja + attack + population, family = "binomial",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na.action = "na.fail")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Deviance Residuals: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Min       1Q   Median       3Q      Max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-2.2314  -0.7420  -0.4974   0.4101   2.8603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Coefficients: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                   Estimate Std. Error z value Pr(&gt;|z|)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(Intercept)            -1.90699    0.24095  -7.914 2.48e-15 ***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z.shoot_h               0.22498    0.08364   2.690 0.007152 **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z.veg_h_mean           -0.07037    0.09273  -0.759 0.447947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z.most_adv              0.19862    0.09234   2.151 0.031478 *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z.n_fl_corrected       -0.12629    0.07397  -1.707 0.087772 .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z.n_redants            -0.08465    0.05489  -1.542 0.123039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z.dist_closest_redants -0.04570    0.06112  -0.748 0.454628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z.avg_d_min_ja          0.26562    0.12798   2.076 0.037937 *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attack1                -0.50857    0.14786  -3.439 0.000583 ***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populationRemmene       0.42747    0.33828   1.264 0.206353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populationTånga Hed     1.41739    0.28549   4.965 6.88e-07 ***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---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(Dispersion parameter for binomial family taken to be 1)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Null deviance: 367.74  on 300  degrees of freedom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Residual deviance: 214.62  on 290  degrees of freedom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AIC: 574.42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Number of Fisher Scoring iterations: 4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Style w:val="gewyw5ybmdbacekeyword"/>
          <w:rFonts w:ascii="Lucida Console" w:hAnsi="Lucida Console" w:cs="Lucida Console"/>
          <w:color w:val="0000FF"/>
          <w:shd w:val="clear" w:color="auto" w:fill="E1E2E5"/>
        </w:rPr>
      </w:pPr>
      <w:r>
        <w:rPr>
          <w:rStyle w:val="gewyw5ybjebacekeyword"/>
          <w:rFonts w:ascii="Lucida Console" w:hAnsi="Lucida Console" w:cs="Lucida Console"/>
          <w:color w:val="0000FF"/>
          <w:shd w:val="clear" w:color="auto" w:fill="E1E2E5"/>
        </w:rPr>
        <w:t xml:space="preserve">&gt; </w:t>
      </w:r>
      <w:r>
        <w:rPr>
          <w:rStyle w:val="gewyw5ybmdbacekeyword"/>
          <w:rFonts w:ascii="Lucida Console" w:hAnsi="Lucida Console" w:cs="Lucida Console"/>
          <w:color w:val="0000FF"/>
          <w:shd w:val="clear" w:color="auto" w:fill="E1E2E5"/>
        </w:rPr>
        <w:t>r.squaredLR(model1frs_b)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[1] 0.3987262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attr(,"adj.r.squared")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[1] 0.4410412</w:t>
      </w:r>
    </w:p>
    <w:p w:rsidR="00371C91" w:rsidRDefault="00371C91">
      <w:pPr>
        <w:rPr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  <w:br w:type="page"/>
      </w:r>
      <w:r>
        <w:rPr>
          <w:sz w:val="18"/>
          <w:szCs w:val="18"/>
          <w:lang w:val="en-US"/>
        </w:rPr>
        <w:t>Model for fruit_set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With n_eggs</w:t>
      </w:r>
    </w:p>
    <w:p w:rsidR="00371C91" w:rsidRDefault="00371C91">
      <w:pPr>
        <w:pStyle w:val="HTML"/>
        <w:wordWrap w:val="0"/>
        <w:rPr>
          <w:rStyle w:val="gewyw5ybmdbacekeyword"/>
          <w:rFonts w:ascii="Lucida Console" w:hAnsi="Lucida Console" w:cs="Lucida Console"/>
          <w:color w:val="0000FF"/>
          <w:shd w:val="clear" w:color="auto" w:fill="E1E2E5"/>
        </w:rPr>
      </w:pPr>
      <w:r>
        <w:rPr>
          <w:rStyle w:val="gewyw5ybjebacekeyword"/>
          <w:rFonts w:ascii="Lucida Console" w:hAnsi="Lucida Console" w:cs="Lucida Console"/>
          <w:color w:val="0000FF"/>
          <w:shd w:val="clear" w:color="auto" w:fill="E1E2E5"/>
        </w:rPr>
        <w:t xml:space="preserve">&gt; </w:t>
      </w:r>
      <w:r>
        <w:rPr>
          <w:rStyle w:val="gewyw5ybmdbacekeyword"/>
          <w:rFonts w:ascii="Lucida Console" w:hAnsi="Lucida Console" w:cs="Lucida Console"/>
          <w:color w:val="0000FF"/>
          <w:shd w:val="clear" w:color="auto" w:fill="E1E2E5"/>
        </w:rPr>
        <w:t>summary(model1frs_b)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Call: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glm(formula = fruit_set1 ~ z.shoot_h + z.veg_h_mean + z.most_adv +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z.n_fl_corrected + z.n_redants + z.dist_closest_redants +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z.avg_d_min_ja + population + z.n_eggs_max, family = "binomial",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na.action = "na.fail")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Deviance Residuals: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Min       1Q   Median       3Q      Max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-2.1038  -0.7135  -0.4450   0.3880   2.2630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Coefficients: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                    Estimate Std. Error z value Pr(&gt;|z|)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(Intercept)            -2.113946   0.223572  -9.455  &lt; 2e-16 ***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z.shoot_h               0.292119   0.085570   3.414 0.000641 ***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z.veg_h_mean           -0.100846   0.095787  -1.053 0.292423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z.most_adv              0.272485   0.094918   2.871 0.004095 **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z.n_fl_corrected       -0.070325   0.075347  -0.933 0.350644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z.n_redants            -0.079699   0.056154  -1.419 0.155813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z.dist_closest_redants -0.004494   0.060887  -0.074 0.941160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z.avg_d_min_ja          0.252486   0.126792   1.991 0.046444 *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populationRemmene       0.299119   0.341012   0.877 0.380403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populationTånga Hed     1.131833   0.294052   3.849 0.000119 ***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z.n_eggs_max           -0.269234   0.055856  -4.820 1.43e-06 ***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---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(Dispersion parameter for binomial family taken to be 1)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 xml:space="preserve">    Null deviance: 367.74  on 300  degrees of freedom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Residual deviance: 201.94  on 290  degrees of freedom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AIC: 561.74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Number of Fisher Scoring iterations: 5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</w:p>
    <w:p w:rsidR="00371C91" w:rsidRDefault="00371C91">
      <w:pPr>
        <w:pStyle w:val="HTML"/>
        <w:wordWrap w:val="0"/>
        <w:rPr>
          <w:rStyle w:val="gewyw5ybmdbacekeyword"/>
          <w:rFonts w:ascii="Lucida Console" w:hAnsi="Lucida Console" w:cs="Lucida Console"/>
          <w:color w:val="0000FF"/>
          <w:shd w:val="clear" w:color="auto" w:fill="E1E2E5"/>
        </w:rPr>
      </w:pPr>
      <w:r>
        <w:rPr>
          <w:rStyle w:val="gewyw5ybjebacekeyword"/>
          <w:rFonts w:ascii="Lucida Console" w:hAnsi="Lucida Console" w:cs="Lucida Console"/>
          <w:color w:val="0000FF"/>
          <w:shd w:val="clear" w:color="auto" w:fill="E1E2E5"/>
        </w:rPr>
        <w:t xml:space="preserve">&gt; </w:t>
      </w:r>
      <w:r>
        <w:rPr>
          <w:rStyle w:val="gewyw5ybmdbacekeyword"/>
          <w:rFonts w:ascii="Lucida Console" w:hAnsi="Lucida Console" w:cs="Lucida Console"/>
          <w:color w:val="0000FF"/>
          <w:shd w:val="clear" w:color="auto" w:fill="E1E2E5"/>
        </w:rPr>
        <w:t>r.squaredLR(model1frs_b)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[1] 0.4235317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attr(,"adj.r.squared")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hd w:val="clear" w:color="auto" w:fill="E1E2E5"/>
        </w:rPr>
      </w:pPr>
      <w:r>
        <w:rPr>
          <w:rFonts w:ascii="Lucida Console" w:hAnsi="Lucida Console" w:cs="Lucida Console"/>
          <w:color w:val="000000"/>
          <w:shd w:val="clear" w:color="auto" w:fill="E1E2E5"/>
        </w:rPr>
        <w:t>[1] 0.4684791</w:t>
      </w:r>
    </w:p>
    <w:p w:rsidR="00371C91" w:rsidRDefault="00371C9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br w:type="page"/>
        <w:t>Model for fruit_set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With prop_predated</w:t>
      </w:r>
    </w:p>
    <w:p w:rsidR="00371C91" w:rsidRDefault="00371C91">
      <w:pPr>
        <w:pStyle w:val="HTML"/>
        <w:wordWrap w:val="0"/>
        <w:rPr>
          <w:rStyle w:val="gewyw5ybmdbacekeyword"/>
          <w:rFonts w:ascii="Lucida Console" w:hAnsi="Lucida Console" w:cs="Lucida Console"/>
          <w:color w:val="0000FF"/>
          <w:sz w:val="18"/>
          <w:szCs w:val="18"/>
          <w:shd w:val="clear" w:color="auto" w:fill="E1E2E5"/>
        </w:rPr>
      </w:pPr>
      <w:r>
        <w:rPr>
          <w:rStyle w:val="gewyw5ybjebacekeyword"/>
          <w:rFonts w:ascii="Lucida Console" w:hAnsi="Lucida Console" w:cs="Lucida Console"/>
          <w:color w:val="0000FF"/>
          <w:sz w:val="18"/>
          <w:szCs w:val="18"/>
          <w:shd w:val="clear" w:color="auto" w:fill="E1E2E5"/>
        </w:rPr>
        <w:t xml:space="preserve">&gt; </w:t>
      </w:r>
      <w:r>
        <w:rPr>
          <w:rStyle w:val="gewyw5ybmdbacekeyword"/>
          <w:rFonts w:ascii="Lucida Console" w:hAnsi="Lucida Console" w:cs="Lucida Console"/>
          <w:color w:val="0000FF"/>
          <w:sz w:val="18"/>
          <w:szCs w:val="18"/>
          <w:shd w:val="clear" w:color="auto" w:fill="E1E2E5"/>
        </w:rPr>
        <w:t>summary(model1frs_b)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Call: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glm(formula = fruit_set1 ~ z.shoot_h + z.veg_h_mean + z.most_adv +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    z.n_fl_corrected + z.n_redants + z.dist_closest_redants +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    z.avg_d_min_ja * population + prop_pred_num, family = "binomial",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    na.action = "na.fail")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Deviance Residuals: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    Min       1Q   Median       3Q      Max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-2.3162  -0.7126  -0.4399   0.3918   2.7318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Coefficients: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                                    Estimate Std. Error z value Pr(&gt;|z|)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(Intercept)                        -2.281215   0.309958  -7.360 1.84e-13 ***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z.shoot_h                           0.210607   0.085405   2.466  0.01366 *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z.veg_h_mean                       -0.045445   0.093252  -0.487  0.62602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z.most_adv                          0.222817   0.098021   2.273  0.02302 *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z.n_fl_corrected                   -0.153896   0.074592  -2.063  0.03910 *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z.n_redants                        -0.085013   0.054681  -1.555  0.12002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z.dist_closest_redants              0.008976   0.061389   0.146  0.88375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z.avg_d_min_ja                      0.693172   0.239188   2.898  0.00376 **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populationRemmene                   0.365850   0.464632   0.787  0.43105  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populationTånga Hed                 1.656653   0.369387   4.485 7.30e-06 ***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prop_pred_num                      -0.643987   0.254058  -2.535  0.01125 *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z.avg_d_min_ja:populationRemmene   -0.762437   0.374670  -2.035  0.04185 *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z.avg_d_min_ja:populationTånga Hed -0.575964   0.289444  -1.990  0.04660 *  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---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Signif. codes:  0 ‘***’ 0.001 ‘**’ 0.01 ‘*’ 0.05 ‘.’ 0.1 ‘ ’ 1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(Dispersion parameter for binomial family taken to be 1)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 xml:space="preserve">    Null deviance: 367.74  on 300  degrees of freedom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Residual deviance: 214.33  on 288  degrees of freedom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AIC: 578.14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Number of Fisher Scoring iterations: 5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</w:p>
    <w:p w:rsidR="00371C91" w:rsidRDefault="00371C91">
      <w:pPr>
        <w:pStyle w:val="HTML"/>
        <w:wordWrap w:val="0"/>
        <w:rPr>
          <w:rStyle w:val="gewyw5ybmdbacekeyword"/>
          <w:rFonts w:ascii="Lucida Console" w:hAnsi="Lucida Console" w:cs="Lucida Console"/>
          <w:color w:val="0000FF"/>
          <w:sz w:val="18"/>
          <w:szCs w:val="18"/>
          <w:shd w:val="clear" w:color="auto" w:fill="E1E2E5"/>
        </w:rPr>
      </w:pPr>
      <w:r>
        <w:rPr>
          <w:rStyle w:val="gewyw5ybjebacekeyword"/>
          <w:rFonts w:ascii="Lucida Console" w:hAnsi="Lucida Console" w:cs="Lucida Console"/>
          <w:color w:val="0000FF"/>
          <w:sz w:val="18"/>
          <w:szCs w:val="18"/>
          <w:shd w:val="clear" w:color="auto" w:fill="E1E2E5"/>
        </w:rPr>
        <w:t xml:space="preserve">&gt; </w:t>
      </w:r>
      <w:r>
        <w:rPr>
          <w:rStyle w:val="gewyw5ybmdbacekeyword"/>
          <w:rFonts w:ascii="Lucida Console" w:hAnsi="Lucida Console" w:cs="Lucida Console"/>
          <w:color w:val="0000FF"/>
          <w:sz w:val="18"/>
          <w:szCs w:val="18"/>
          <w:shd w:val="clear" w:color="auto" w:fill="E1E2E5"/>
        </w:rPr>
        <w:t>r.squaredLR(model1frs_b)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[1] 0.3992971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attr(,"adj.r.squared")</w:t>
      </w:r>
    </w:p>
    <w:p w:rsidR="00371C91" w:rsidRDefault="00371C91">
      <w:pPr>
        <w:pStyle w:val="HTML"/>
        <w:wordWrap w:val="0"/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</w:pPr>
      <w:r>
        <w:rPr>
          <w:rFonts w:ascii="Lucida Console" w:hAnsi="Lucida Console" w:cs="Lucida Console"/>
          <w:color w:val="000000"/>
          <w:sz w:val="18"/>
          <w:szCs w:val="18"/>
          <w:shd w:val="clear" w:color="auto" w:fill="E1E2E5"/>
        </w:rPr>
        <w:t>[1] 0.4416726</w:t>
      </w:r>
    </w:p>
    <w:p w:rsidR="00371C91" w:rsidRDefault="0037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hAnsi="Lucida Console" w:cs="Lucida Console"/>
          <w:color w:val="000000"/>
          <w:sz w:val="18"/>
          <w:szCs w:val="18"/>
          <w:lang w:val="fr-FR" w:eastAsia="es-ES"/>
        </w:rPr>
      </w:pPr>
    </w:p>
    <w:sectPr w:rsidR="00371C91" w:rsidSect="0037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1C91"/>
    <w:rsid w:val="0037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lang w:val="es-ES"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">
    <w:name w:val="HTML"/>
    <w:aliases w:val="förformatera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  <w:lang w:eastAsia="es-ES"/>
    </w:rPr>
  </w:style>
  <w:style w:type="character" w:customStyle="1" w:styleId="gem3dmtclgb">
    <w:name w:val="gem3dmtclgb"/>
    <w:basedOn w:val="DefaultParagraphFont"/>
    <w:uiPriority w:val="99"/>
    <w:rPr>
      <w:rFonts w:ascii="Times New Roman" w:hAnsi="Times New Roman" w:cs="Times New Roman"/>
    </w:rPr>
  </w:style>
  <w:style w:type="character" w:customStyle="1" w:styleId="gem3dmtclfb">
    <w:name w:val="gem3dmtclfb"/>
    <w:basedOn w:val="DefaultParagraphFont"/>
    <w:uiPriority w:val="99"/>
    <w:rPr>
      <w:rFonts w:ascii="Times New Roman" w:hAnsi="Times New Roman" w:cs="Times New Roman"/>
    </w:rPr>
  </w:style>
  <w:style w:type="character" w:customStyle="1" w:styleId="gem3dmtcpfb">
    <w:name w:val="gem3dmtcpfb"/>
    <w:basedOn w:val="DefaultParagraphFont"/>
    <w:uiPriority w:val="99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gewyw5ybjebacekeyword">
    <w:name w:val="gewyw5ybjeb ace_keyword"/>
    <w:basedOn w:val="DefaultParagraphFont"/>
    <w:uiPriority w:val="99"/>
  </w:style>
  <w:style w:type="character" w:customStyle="1" w:styleId="gewyw5ybmdbacekeyword">
    <w:name w:val="gewyw5ybmdb ace_keyword"/>
    <w:basedOn w:val="DefaultParagraphFon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62</TotalTime>
  <Pages>6</Pages>
  <Words>1062</Words>
  <Characters>6054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for probability of attack, n=301</dc:title>
  <dc:subject/>
  <dc:creator>Alicia</dc:creator>
  <cp:keywords/>
  <dc:description/>
  <cp:lastModifiedBy>Primulaprojektet</cp:lastModifiedBy>
  <cp:revision>5</cp:revision>
  <dcterms:created xsi:type="dcterms:W3CDTF">2016-01-14T12:59:00Z</dcterms:created>
  <dcterms:modified xsi:type="dcterms:W3CDTF">2016-01-14T13:52:00Z</dcterms:modified>
</cp:coreProperties>
</file>